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97" w:rsidRDefault="00082F97">
      <w:pPr>
        <w:spacing w:line="360" w:lineRule="auto"/>
      </w:pPr>
      <w:r>
        <w:rPr>
          <w:b/>
          <w:bCs/>
        </w:rPr>
        <w:t>Name:</w:t>
      </w:r>
      <w:r>
        <w:tab/>
      </w:r>
      <w:r>
        <w:tab/>
      </w:r>
      <w:r>
        <w:tab/>
        <w:t xml:space="preserve">View Schedule – </w:t>
      </w:r>
      <w:r w:rsidRPr="004C1FC9">
        <w:rPr>
          <w:b/>
        </w:rPr>
        <w:t>parent class</w:t>
      </w:r>
    </w:p>
    <w:p w:rsidR="00082F97" w:rsidRDefault="00082F97">
      <w:pPr>
        <w:spacing w:line="360" w:lineRule="auto"/>
      </w:pPr>
      <w:r>
        <w:rPr>
          <w:b/>
          <w:bCs/>
        </w:rPr>
        <w:t>Description:</w:t>
      </w:r>
      <w:r>
        <w:tab/>
      </w:r>
      <w:r>
        <w:tab/>
        <w:t>User wants to view the schedule</w:t>
      </w:r>
    </w:p>
    <w:p w:rsidR="00082F97" w:rsidRDefault="00082F97">
      <w:pPr>
        <w:spacing w:line="360" w:lineRule="auto"/>
      </w:pPr>
      <w:r>
        <w:rPr>
          <w:b/>
          <w:bCs/>
        </w:rPr>
        <w:t>Actors:</w:t>
      </w:r>
      <w:r>
        <w:tab/>
      </w:r>
      <w:r>
        <w:tab/>
        <w:t>Users</w:t>
      </w:r>
    </w:p>
    <w:p w:rsidR="00082F97" w:rsidRDefault="00082F97">
      <w:pPr>
        <w:spacing w:line="360" w:lineRule="auto"/>
      </w:pPr>
      <w:r>
        <w:rPr>
          <w:b/>
          <w:bCs/>
        </w:rPr>
        <w:t>Trigger:</w:t>
      </w:r>
      <w:r>
        <w:tab/>
      </w:r>
      <w:r>
        <w:tab/>
        <w:t>User login</w:t>
      </w:r>
    </w:p>
    <w:p w:rsidR="00082F97" w:rsidRDefault="00082F97">
      <w:pPr>
        <w:spacing w:line="360" w:lineRule="auto"/>
      </w:pPr>
      <w:r>
        <w:rPr>
          <w:b/>
          <w:bCs/>
        </w:rPr>
        <w:t>Precondition:</w:t>
      </w:r>
      <w:r>
        <w:tab/>
      </w:r>
      <w:r>
        <w:tab/>
        <w:t>System must be online</w:t>
      </w:r>
    </w:p>
    <w:p w:rsidR="00082F97" w:rsidRDefault="00082F97">
      <w:pPr>
        <w:spacing w:line="360" w:lineRule="auto"/>
      </w:pPr>
      <w:r>
        <w:rPr>
          <w:b/>
          <w:bCs/>
        </w:rPr>
        <w:t>Postcondition:</w:t>
      </w:r>
      <w:r>
        <w:tab/>
        <w:t>Data is accessible to Presentation and Web</w:t>
      </w:r>
    </w:p>
    <w:p w:rsidR="00082F97" w:rsidRDefault="00082F97">
      <w:pPr>
        <w:spacing w:line="360" w:lineRule="auto"/>
      </w:pPr>
      <w:r>
        <w:rPr>
          <w:b/>
          <w:bCs/>
        </w:rPr>
        <w:t>Result:</w:t>
      </w:r>
      <w:r>
        <w:tab/>
      </w:r>
      <w:r>
        <w:tab/>
        <w:t>Data is in server</w:t>
      </w:r>
    </w:p>
    <w:p w:rsidR="00082F97" w:rsidRDefault="00082F97">
      <w:pPr>
        <w:spacing w:line="360" w:lineRule="auto"/>
      </w:pPr>
      <w:r>
        <w:rPr>
          <w:b/>
          <w:bCs/>
        </w:rPr>
        <w:t>Outline:</w:t>
      </w:r>
      <w:r>
        <w:tab/>
      </w:r>
      <w:r>
        <w:tab/>
        <w:t>1. Retrieve data</w:t>
      </w:r>
    </w:p>
    <w:p w:rsidR="00082F97" w:rsidRDefault="00082F97">
      <w:pPr>
        <w:spacing w:line="360" w:lineRule="auto"/>
      </w:pPr>
      <w:r>
        <w:tab/>
      </w:r>
      <w:r>
        <w:tab/>
      </w:r>
      <w:r>
        <w:tab/>
        <w:t>2. System updated with data</w:t>
      </w:r>
    </w:p>
    <w:p w:rsidR="00082F97" w:rsidRDefault="00082F97">
      <w:pPr>
        <w:spacing w:line="360" w:lineRule="auto"/>
      </w:pPr>
      <w:r>
        <w:tab/>
      </w:r>
      <w:r>
        <w:tab/>
      </w:r>
      <w:r>
        <w:tab/>
        <w:t>3. Data is passed to Web</w:t>
      </w:r>
    </w:p>
    <w:p w:rsidR="00082F97" w:rsidRDefault="00082F97">
      <w:pPr>
        <w:spacing w:line="360" w:lineRule="auto"/>
      </w:pPr>
    </w:p>
    <w:sectPr w:rsidR="00082F97" w:rsidSect="00F1116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116B"/>
    <w:rsid w:val="00082F97"/>
    <w:rsid w:val="00391150"/>
    <w:rsid w:val="004C1FC9"/>
    <w:rsid w:val="005115A4"/>
    <w:rsid w:val="00F1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6B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rsid w:val="00F1116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F1116B"/>
    <w:pPr>
      <w:spacing w:after="140" w:line="288" w:lineRule="auto"/>
    </w:pPr>
  </w:style>
  <w:style w:type="paragraph" w:styleId="List">
    <w:name w:val="List"/>
    <w:basedOn w:val="TextBody"/>
    <w:uiPriority w:val="99"/>
    <w:rsid w:val="00F1116B"/>
  </w:style>
  <w:style w:type="paragraph" w:styleId="Caption">
    <w:name w:val="caption"/>
    <w:basedOn w:val="Normal"/>
    <w:uiPriority w:val="99"/>
    <w:qFormat/>
    <w:rsid w:val="00F1116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F1116B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48</Words>
  <Characters>280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2015-10-08T09:57:00Z</dcterms:created>
  <dcterms:modified xsi:type="dcterms:W3CDTF">2015-10-26T15:01:00Z</dcterms:modified>
</cp:coreProperties>
</file>