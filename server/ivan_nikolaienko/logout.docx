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C8E" w:rsidRDefault="00FD3C8E">
      <w:pPr>
        <w:spacing w:line="360" w:lineRule="auto"/>
      </w:pPr>
      <w:r>
        <w:rPr>
          <w:b/>
          <w:bCs/>
        </w:rPr>
        <w:t>Name:</w:t>
      </w:r>
      <w:r>
        <w:tab/>
      </w:r>
      <w:r>
        <w:tab/>
      </w:r>
      <w:r>
        <w:tab/>
        <w:t>Logout</w:t>
      </w:r>
    </w:p>
    <w:p w:rsidR="00FD3C8E" w:rsidRDefault="00FD3C8E">
      <w:pPr>
        <w:spacing w:line="360" w:lineRule="auto"/>
      </w:pPr>
      <w:r>
        <w:rPr>
          <w:b/>
          <w:bCs/>
        </w:rPr>
        <w:t>Description:</w:t>
      </w:r>
      <w:r>
        <w:tab/>
      </w:r>
      <w:r>
        <w:tab/>
        <w:t>User logouts out of session</w:t>
      </w:r>
    </w:p>
    <w:p w:rsidR="00FD3C8E" w:rsidRDefault="00FD3C8E">
      <w:pPr>
        <w:spacing w:line="360" w:lineRule="auto"/>
      </w:pPr>
      <w:r>
        <w:rPr>
          <w:b/>
          <w:bCs/>
        </w:rPr>
        <w:t>Actors:</w:t>
      </w:r>
      <w:r>
        <w:tab/>
      </w:r>
      <w:r>
        <w:tab/>
        <w:t>User</w:t>
      </w:r>
    </w:p>
    <w:p w:rsidR="00FD3C8E" w:rsidRDefault="00FD3C8E">
      <w:pPr>
        <w:spacing w:line="360" w:lineRule="auto"/>
      </w:pPr>
      <w:r>
        <w:rPr>
          <w:b/>
          <w:bCs/>
        </w:rPr>
        <w:t>Trigger:</w:t>
      </w:r>
      <w:r>
        <w:tab/>
      </w:r>
      <w:r>
        <w:tab/>
        <w:t xml:space="preserve">User would like to logout out of system </w:t>
      </w:r>
    </w:p>
    <w:p w:rsidR="00FD3C8E" w:rsidRDefault="00FD3C8E">
      <w:pPr>
        <w:spacing w:line="360" w:lineRule="auto"/>
      </w:pPr>
      <w:r>
        <w:rPr>
          <w:b/>
          <w:bCs/>
        </w:rPr>
        <w:t>Precondition:</w:t>
      </w:r>
      <w:r>
        <w:tab/>
      </w:r>
      <w:r>
        <w:tab/>
        <w:t>User must be logged in</w:t>
      </w:r>
    </w:p>
    <w:p w:rsidR="00FD3C8E" w:rsidRDefault="00FD3C8E">
      <w:pPr>
        <w:spacing w:line="360" w:lineRule="auto"/>
      </w:pPr>
      <w:r>
        <w:rPr>
          <w:b/>
          <w:bCs/>
        </w:rPr>
        <w:t>Postcondition:</w:t>
      </w:r>
      <w:r>
        <w:tab/>
        <w:t>The login records have been modified</w:t>
      </w:r>
    </w:p>
    <w:p w:rsidR="00FD3C8E" w:rsidRDefault="00FD3C8E">
      <w:pPr>
        <w:spacing w:line="360" w:lineRule="auto"/>
      </w:pPr>
      <w:r>
        <w:rPr>
          <w:b/>
          <w:bCs/>
        </w:rPr>
        <w:t>Result:</w:t>
      </w:r>
      <w:r>
        <w:tab/>
      </w:r>
      <w:r>
        <w:tab/>
        <w:t>Exam schedule is updated</w:t>
      </w:r>
    </w:p>
    <w:p w:rsidR="00FD3C8E" w:rsidRDefault="00FD3C8E">
      <w:pPr>
        <w:spacing w:line="360" w:lineRule="auto"/>
      </w:pPr>
      <w:r>
        <w:rPr>
          <w:b/>
          <w:bCs/>
        </w:rPr>
        <w:t>Outline:</w:t>
      </w:r>
      <w:r>
        <w:tab/>
      </w:r>
      <w:r>
        <w:tab/>
        <w:t>1. User logs out of system</w:t>
      </w:r>
    </w:p>
    <w:p w:rsidR="00FD3C8E" w:rsidRDefault="00FD3C8E">
      <w:pPr>
        <w:spacing w:line="360" w:lineRule="auto"/>
      </w:pPr>
      <w:r>
        <w:tab/>
      </w:r>
      <w:r>
        <w:tab/>
      </w:r>
      <w:r>
        <w:tab/>
        <w:t>2. Session id is destroyed</w:t>
      </w:r>
    </w:p>
    <w:p w:rsidR="00FD3C8E" w:rsidRDefault="00FD3C8E">
      <w:pPr>
        <w:spacing w:line="360" w:lineRule="auto"/>
      </w:pPr>
    </w:p>
    <w:p w:rsidR="00FD3C8E" w:rsidRDefault="00FD3C8E">
      <w:pPr>
        <w:spacing w:line="360" w:lineRule="auto"/>
      </w:pPr>
      <w:r>
        <w:t xml:space="preserve">Alt flow A1 [user is inactive for a period of time at step </w:t>
      </w:r>
      <w:smartTag w:uri="urn:schemas-microsoft-com:office:smarttags" w:element="metricconverter">
        <w:smartTagPr>
          <w:attr w:name="ProductID" w:val="1 in"/>
        </w:smartTagPr>
        <w:r>
          <w:t>1 in</w:t>
        </w:r>
      </w:smartTag>
      <w:r>
        <w:t xml:space="preserve"> the main flow] </w:t>
      </w:r>
    </w:p>
    <w:p w:rsidR="00FD3C8E" w:rsidRDefault="00FD3C8E">
      <w:pPr>
        <w:spacing w:line="360" w:lineRule="auto"/>
      </w:pPr>
      <w:r>
        <w:tab/>
      </w:r>
      <w:r>
        <w:tab/>
        <w:t>A1.1 Return session automatically deleted</w:t>
      </w:r>
    </w:p>
    <w:p w:rsidR="00FD3C8E" w:rsidRDefault="00FD3C8E">
      <w:pPr>
        <w:spacing w:line="360" w:lineRule="auto"/>
      </w:pPr>
      <w:bookmarkStart w:id="0" w:name="__DdeLink__244_1065517818"/>
      <w:bookmarkEnd w:id="0"/>
    </w:p>
    <w:sectPr w:rsidR="00FD3C8E" w:rsidSect="004871BF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Droid Sans Fallb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71BF"/>
    <w:rsid w:val="001655B5"/>
    <w:rsid w:val="00213063"/>
    <w:rsid w:val="004871BF"/>
    <w:rsid w:val="0096723A"/>
    <w:rsid w:val="00FD3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1BF"/>
    <w:pPr>
      <w:widowControl w:val="0"/>
      <w:suppressAutoHyphens/>
    </w:pPr>
    <w:rPr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uiPriority w:val="99"/>
    <w:rsid w:val="004871B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uiPriority w:val="99"/>
    <w:rsid w:val="004871BF"/>
    <w:pPr>
      <w:spacing w:after="140" w:line="288" w:lineRule="auto"/>
    </w:pPr>
  </w:style>
  <w:style w:type="paragraph" w:styleId="List">
    <w:name w:val="List"/>
    <w:basedOn w:val="TextBody"/>
    <w:uiPriority w:val="99"/>
    <w:rsid w:val="004871BF"/>
  </w:style>
  <w:style w:type="paragraph" w:styleId="Caption">
    <w:name w:val="caption"/>
    <w:basedOn w:val="Normal"/>
    <w:uiPriority w:val="99"/>
    <w:qFormat/>
    <w:rsid w:val="004871B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4871BF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65</Words>
  <Characters>374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2015-10-08T09:57:00Z</dcterms:created>
  <dcterms:modified xsi:type="dcterms:W3CDTF">2015-10-26T14:05:00Z</dcterms:modified>
</cp:coreProperties>
</file>