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2C6" w:rsidRDefault="00EE22C6">
      <w:pPr>
        <w:spacing w:line="360" w:lineRule="auto"/>
      </w:pPr>
      <w:r>
        <w:rPr>
          <w:b/>
          <w:bCs/>
        </w:rPr>
        <w:t>Name:</w:t>
      </w:r>
      <w:r>
        <w:tab/>
      </w:r>
      <w:r>
        <w:tab/>
      </w:r>
      <w:r>
        <w:tab/>
        <w:t>Check Permissions</w:t>
      </w:r>
    </w:p>
    <w:p w:rsidR="00EE22C6" w:rsidRPr="009028F7" w:rsidRDefault="00EE22C6" w:rsidP="0075414B">
      <w:pPr>
        <w:spacing w:line="360" w:lineRule="auto"/>
        <w:ind w:left="2127" w:hanging="2127"/>
      </w:pPr>
      <w:r>
        <w:rPr>
          <w:b/>
          <w:bCs/>
        </w:rPr>
        <w:t>Description:</w:t>
      </w:r>
      <w:r>
        <w:tab/>
      </w:r>
      <w:r w:rsidRPr="009028F7">
        <w:t>Determines level of authentication grants user to login</w:t>
      </w:r>
    </w:p>
    <w:p w:rsidR="00EE22C6" w:rsidRDefault="00EE22C6">
      <w:pPr>
        <w:spacing w:line="360" w:lineRule="auto"/>
      </w:pPr>
      <w:r>
        <w:rPr>
          <w:b/>
          <w:bCs/>
        </w:rPr>
        <w:t>Actors:</w:t>
      </w:r>
      <w:r>
        <w:tab/>
      </w:r>
      <w:r>
        <w:tab/>
        <w:t>Users</w:t>
      </w:r>
    </w:p>
    <w:p w:rsidR="00EE22C6" w:rsidRDefault="00EE22C6" w:rsidP="009028F7">
      <w:pPr>
        <w:spacing w:line="360" w:lineRule="auto"/>
      </w:pPr>
      <w:r>
        <w:rPr>
          <w:b/>
          <w:bCs/>
        </w:rPr>
        <w:t>Trigger:</w:t>
      </w:r>
      <w:r>
        <w:tab/>
      </w:r>
      <w:r>
        <w:tab/>
      </w:r>
      <w:r w:rsidRPr="009028F7">
        <w:t xml:space="preserve">User would like to see a specific </w:t>
      </w:r>
      <w:r>
        <w:t>URL</w:t>
      </w:r>
      <w:r w:rsidRPr="009028F7">
        <w:t xml:space="preserve"> </w:t>
      </w:r>
    </w:p>
    <w:p w:rsidR="00EE22C6" w:rsidRPr="00394C1B" w:rsidRDefault="00EE22C6" w:rsidP="009028F7">
      <w:pPr>
        <w:spacing w:line="360" w:lineRule="auto"/>
      </w:pPr>
      <w:r>
        <w:rPr>
          <w:b/>
          <w:bCs/>
        </w:rPr>
        <w:t>Precondition:</w:t>
      </w:r>
      <w:r>
        <w:tab/>
      </w:r>
      <w:r>
        <w:tab/>
      </w:r>
      <w:r w:rsidRPr="00394C1B">
        <w:t>System must be online</w:t>
      </w:r>
    </w:p>
    <w:p w:rsidR="00EE22C6" w:rsidRPr="00624139" w:rsidRDefault="00EE22C6">
      <w:pPr>
        <w:spacing w:line="360" w:lineRule="auto"/>
      </w:pPr>
      <w:r>
        <w:rPr>
          <w:b/>
          <w:bCs/>
        </w:rPr>
        <w:t>Postcondition:</w:t>
      </w:r>
      <w:r>
        <w:tab/>
      </w:r>
      <w:r w:rsidRPr="00624139">
        <w:t xml:space="preserve">Determine if session is logged in or not  </w:t>
      </w:r>
    </w:p>
    <w:p w:rsidR="00EE22C6" w:rsidRPr="00624139" w:rsidRDefault="00EE22C6">
      <w:pPr>
        <w:spacing w:line="360" w:lineRule="auto"/>
      </w:pPr>
      <w:r>
        <w:rPr>
          <w:b/>
          <w:bCs/>
        </w:rPr>
        <w:t>Result:</w:t>
      </w:r>
      <w:r>
        <w:tab/>
      </w:r>
      <w:r>
        <w:tab/>
        <w:t>P</w:t>
      </w:r>
      <w:r w:rsidRPr="00624139">
        <w:t xml:space="preserve">ermission granted/rejected to the </w:t>
      </w:r>
      <w:r>
        <w:t>URL</w:t>
      </w:r>
    </w:p>
    <w:p w:rsidR="00EE22C6" w:rsidRDefault="00EE22C6" w:rsidP="00624139">
      <w:pPr>
        <w:spacing w:line="360" w:lineRule="auto"/>
      </w:pPr>
      <w:r>
        <w:rPr>
          <w:b/>
          <w:bCs/>
        </w:rPr>
        <w:t>Outline:</w:t>
      </w:r>
      <w:r>
        <w:tab/>
      </w:r>
      <w:r>
        <w:tab/>
        <w:t>1. User login and password</w:t>
      </w:r>
    </w:p>
    <w:p w:rsidR="00EE22C6" w:rsidRDefault="00EE22C6" w:rsidP="00624139">
      <w:pPr>
        <w:spacing w:line="360" w:lineRule="auto"/>
        <w:ind w:firstLine="709"/>
      </w:pPr>
      <w:r>
        <w:tab/>
      </w:r>
      <w:r>
        <w:tab/>
        <w:t>2. Determine if credentials are correct</w:t>
      </w:r>
    </w:p>
    <w:p w:rsidR="00EE22C6" w:rsidRDefault="00EE22C6" w:rsidP="00624139">
      <w:pPr>
        <w:spacing w:line="360" w:lineRule="auto"/>
      </w:pPr>
      <w:r>
        <w:tab/>
      </w:r>
      <w:r>
        <w:tab/>
      </w:r>
      <w:r>
        <w:tab/>
        <w:t>3. Check user-list to determine if user has privileges to the URL</w:t>
      </w:r>
    </w:p>
    <w:p w:rsidR="00EE22C6" w:rsidRDefault="00EE22C6" w:rsidP="00624139">
      <w:pPr>
        <w:spacing w:line="360" w:lineRule="auto"/>
        <w:ind w:firstLine="709"/>
      </w:pPr>
      <w:r>
        <w:tab/>
      </w:r>
      <w:r>
        <w:tab/>
        <w:t>4. Permission to the URL is granted</w:t>
      </w:r>
    </w:p>
    <w:p w:rsidR="00EE22C6" w:rsidRDefault="00EE22C6" w:rsidP="00624139">
      <w:pPr>
        <w:spacing w:line="360" w:lineRule="auto"/>
      </w:pPr>
      <w:r>
        <w:t xml:space="preserve">Alt flow A1 [credentials are incorrect at step </w:t>
      </w:r>
      <w:smartTag w:uri="urn:schemas-microsoft-com:office:smarttags" w:element="metricconverter">
        <w:smartTagPr>
          <w:attr w:name="ProductID" w:val="2 in"/>
        </w:smartTagPr>
        <w:r>
          <w:t>2 in</w:t>
        </w:r>
      </w:smartTag>
      <w:r>
        <w:t xml:space="preserve"> the main flow]</w:t>
      </w:r>
    </w:p>
    <w:p w:rsidR="00EE22C6" w:rsidRDefault="00EE22C6" w:rsidP="00624139">
      <w:pPr>
        <w:spacing w:line="360" w:lineRule="auto"/>
      </w:pPr>
      <w:r>
        <w:tab/>
      </w:r>
      <w:r>
        <w:tab/>
        <w:t>A1.1 Return login failure</w:t>
      </w:r>
    </w:p>
    <w:p w:rsidR="00EE22C6" w:rsidRDefault="00EE22C6" w:rsidP="00624139">
      <w:pPr>
        <w:spacing w:line="360" w:lineRule="auto"/>
      </w:pPr>
      <w:r>
        <w:t xml:space="preserve">Alt flow A2 [insufficient permission to the URL at step </w:t>
      </w:r>
      <w:smartTag w:uri="urn:schemas-microsoft-com:office:smarttags" w:element="metricconverter">
        <w:smartTagPr>
          <w:attr w:name="ProductID" w:val="3 in"/>
        </w:smartTagPr>
        <w:r>
          <w:t>3 in</w:t>
        </w:r>
      </w:smartTag>
      <w:r>
        <w:t xml:space="preserve"> the main flow]</w:t>
      </w:r>
    </w:p>
    <w:p w:rsidR="00EE22C6" w:rsidRDefault="00EE22C6" w:rsidP="00624139">
      <w:pPr>
        <w:spacing w:line="360" w:lineRule="auto"/>
      </w:pPr>
      <w:r>
        <w:tab/>
      </w:r>
      <w:r>
        <w:tab/>
        <w:t>A2.1 Return permission denied</w:t>
      </w:r>
    </w:p>
    <w:p w:rsidR="00EE22C6" w:rsidRDefault="00EE22C6" w:rsidP="00851841">
      <w:pPr>
        <w:spacing w:line="360" w:lineRule="auto"/>
      </w:pPr>
    </w:p>
    <w:sectPr w:rsidR="00EE22C6" w:rsidSect="003F71E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71ED"/>
    <w:rsid w:val="00001D93"/>
    <w:rsid w:val="002048D3"/>
    <w:rsid w:val="00245231"/>
    <w:rsid w:val="002E6BA5"/>
    <w:rsid w:val="00384B47"/>
    <w:rsid w:val="00394C1B"/>
    <w:rsid w:val="00396493"/>
    <w:rsid w:val="003F71ED"/>
    <w:rsid w:val="00493338"/>
    <w:rsid w:val="005C570F"/>
    <w:rsid w:val="00611A1A"/>
    <w:rsid w:val="00616451"/>
    <w:rsid w:val="00624139"/>
    <w:rsid w:val="0069740B"/>
    <w:rsid w:val="006D1F25"/>
    <w:rsid w:val="00733070"/>
    <w:rsid w:val="0075414B"/>
    <w:rsid w:val="00832C57"/>
    <w:rsid w:val="00851841"/>
    <w:rsid w:val="009028F7"/>
    <w:rsid w:val="00950BCD"/>
    <w:rsid w:val="00A31CF8"/>
    <w:rsid w:val="00BA3C07"/>
    <w:rsid w:val="00BF22EA"/>
    <w:rsid w:val="00C07560"/>
    <w:rsid w:val="00D11D89"/>
    <w:rsid w:val="00EB7F2F"/>
    <w:rsid w:val="00EE2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1ED"/>
    <w:pPr>
      <w:widowControl w:val="0"/>
      <w:suppressAutoHyphens/>
    </w:pPr>
    <w:rPr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rsid w:val="003F71E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3F71ED"/>
    <w:pPr>
      <w:spacing w:after="140" w:line="288" w:lineRule="auto"/>
    </w:pPr>
  </w:style>
  <w:style w:type="paragraph" w:styleId="List">
    <w:name w:val="List"/>
    <w:basedOn w:val="TextBody"/>
    <w:uiPriority w:val="99"/>
    <w:rsid w:val="003F71ED"/>
  </w:style>
  <w:style w:type="paragraph" w:styleId="Caption">
    <w:name w:val="caption"/>
    <w:basedOn w:val="Normal"/>
    <w:uiPriority w:val="99"/>
    <w:qFormat/>
    <w:rsid w:val="003F71E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3F71E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45</TotalTime>
  <Pages>1</Pages>
  <Words>103</Words>
  <Characters>589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/>
  <cp:keywords/>
  <dc:description/>
  <cp:lastModifiedBy>user</cp:lastModifiedBy>
  <cp:revision>7</cp:revision>
  <dcterms:created xsi:type="dcterms:W3CDTF">2015-10-26T14:06:00Z</dcterms:created>
  <dcterms:modified xsi:type="dcterms:W3CDTF">2015-10-26T14:54:00Z</dcterms:modified>
</cp:coreProperties>
</file>