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32A" w:rsidRDefault="0052232A" w:rsidP="00BC1905">
      <w:r>
        <w:rPr>
          <w:b/>
          <w:bCs/>
        </w:rPr>
        <w:t>Name:</w:t>
      </w:r>
      <w:r>
        <w:tab/>
      </w:r>
      <w:r>
        <w:tab/>
      </w:r>
      <w:r>
        <w:tab/>
        <w:t xml:space="preserve">View Exam Schedule </w:t>
      </w:r>
    </w:p>
    <w:p w:rsidR="0052232A" w:rsidRDefault="0052232A" w:rsidP="00BC1905">
      <w:pPr>
        <w:ind w:left="2127" w:hanging="2127"/>
      </w:pPr>
      <w:r>
        <w:rPr>
          <w:b/>
          <w:bCs/>
        </w:rPr>
        <w:t>Description:</w:t>
      </w:r>
      <w:r>
        <w:tab/>
        <w:t>User wants to view the schedule</w:t>
      </w:r>
    </w:p>
    <w:p w:rsidR="0052232A" w:rsidRDefault="0052232A" w:rsidP="00BC1905">
      <w:r>
        <w:rPr>
          <w:b/>
          <w:bCs/>
        </w:rPr>
        <w:t>Actors:</w:t>
      </w:r>
      <w:r>
        <w:tab/>
      </w:r>
      <w:r>
        <w:tab/>
        <w:t>Users</w:t>
      </w:r>
    </w:p>
    <w:p w:rsidR="0052232A" w:rsidRDefault="0052232A" w:rsidP="00BC1905">
      <w:r>
        <w:rPr>
          <w:b/>
          <w:bCs/>
        </w:rPr>
        <w:t>Trigger:</w:t>
      </w:r>
      <w:r>
        <w:tab/>
      </w:r>
      <w:r>
        <w:tab/>
        <w:t>User request to see exam schedule</w:t>
      </w:r>
    </w:p>
    <w:p w:rsidR="0052232A" w:rsidRDefault="0052232A" w:rsidP="00BC1905">
      <w:pPr>
        <w:ind w:left="2127" w:hanging="2127"/>
      </w:pPr>
      <w:r>
        <w:rPr>
          <w:b/>
          <w:bCs/>
        </w:rPr>
        <w:t>Precondition:</w:t>
      </w:r>
      <w:r>
        <w:tab/>
        <w:t>System must be online, at least one program, course, room, professor must exist in database</w:t>
      </w:r>
    </w:p>
    <w:p w:rsidR="0052232A" w:rsidRDefault="0052232A" w:rsidP="00BC1905">
      <w:r>
        <w:rPr>
          <w:b/>
          <w:bCs/>
        </w:rPr>
        <w:t>Postcondition:</w:t>
      </w:r>
      <w:r>
        <w:tab/>
        <w:t>Data is accessible to Presentation and Web</w:t>
      </w:r>
    </w:p>
    <w:p w:rsidR="0052232A" w:rsidRDefault="0052232A" w:rsidP="00BC1905">
      <w:r>
        <w:rPr>
          <w:b/>
          <w:bCs/>
        </w:rPr>
        <w:t>Result:</w:t>
      </w:r>
      <w:r>
        <w:tab/>
      </w:r>
      <w:r>
        <w:tab/>
        <w:t>A data structure of schedule calendar</w:t>
      </w:r>
    </w:p>
    <w:p w:rsidR="0052232A" w:rsidRDefault="0052232A" w:rsidP="00BC1905">
      <w:pPr>
        <w:rPr>
          <w:b/>
          <w:bCs/>
        </w:rPr>
      </w:pPr>
    </w:p>
    <w:p w:rsidR="0052232A" w:rsidRDefault="0052232A" w:rsidP="00BC1905">
      <w:r>
        <w:rPr>
          <w:b/>
          <w:bCs/>
        </w:rPr>
        <w:t>Outline:</w:t>
      </w:r>
      <w:r>
        <w:tab/>
      </w:r>
      <w:r>
        <w:tab/>
        <w:t>1. User requests view schedule</w:t>
      </w:r>
    </w:p>
    <w:p w:rsidR="0052232A" w:rsidRDefault="0052232A" w:rsidP="00BC1905">
      <w:pPr>
        <w:ind w:left="2127" w:firstLine="3"/>
      </w:pPr>
      <w:r>
        <w:t>2. System retrieves the following data: time (8am–7pm) as rows and days as columns (Mon, Tue, Wed, Thu, Fri, Sat). Each intersection of time and day has scheduled exam (course name, room number, location, start and end time, duration, professor)</w:t>
      </w:r>
    </w:p>
    <w:p w:rsidR="0052232A" w:rsidRDefault="0052232A" w:rsidP="00BC1905">
      <w:r>
        <w:tab/>
      </w:r>
      <w:r>
        <w:tab/>
      </w:r>
      <w:r>
        <w:tab/>
        <w:t>3. Data structure is passed to the user</w:t>
      </w:r>
    </w:p>
    <w:p w:rsidR="0052232A" w:rsidRDefault="0052232A" w:rsidP="00BC1905"/>
    <w:p w:rsidR="0052232A" w:rsidRDefault="0052232A" w:rsidP="00BC1905">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52232A" w:rsidRDefault="0052232A" w:rsidP="00BC1905">
      <w:r>
        <w:tab/>
        <w:t>A1.1 Return permission denied</w:t>
      </w:r>
    </w:p>
    <w:p w:rsidR="0052232A" w:rsidRDefault="0052232A" w:rsidP="00BC1905">
      <w:r>
        <w:t xml:space="preserve">Alt flow A2 [there are no at least one program and course and room and professor in database </w:t>
      </w:r>
    </w:p>
    <w:p w:rsidR="0052232A" w:rsidRDefault="0052232A" w:rsidP="00BC1905">
      <w:pPr>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52232A" w:rsidRDefault="0052232A" w:rsidP="00BC1905">
      <w:r>
        <w:tab/>
        <w:t>A2.1 Return NULL error (no program or course or room or professor in database)</w:t>
      </w:r>
    </w:p>
    <w:p w:rsidR="0052232A" w:rsidRDefault="0052232A" w:rsidP="00BC1905"/>
    <w:sectPr w:rsidR="0052232A"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3" w:usb1="00000000" w:usb2="00000000" w:usb3="00000000" w:csb0="00000005"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041AB5"/>
    <w:rsid w:val="000A6FC0"/>
    <w:rsid w:val="001534C7"/>
    <w:rsid w:val="00174DF9"/>
    <w:rsid w:val="00245231"/>
    <w:rsid w:val="002E6BA5"/>
    <w:rsid w:val="00384B47"/>
    <w:rsid w:val="00384CB9"/>
    <w:rsid w:val="00396493"/>
    <w:rsid w:val="003F4B8B"/>
    <w:rsid w:val="003F71ED"/>
    <w:rsid w:val="00493338"/>
    <w:rsid w:val="004F40F8"/>
    <w:rsid w:val="00513F8F"/>
    <w:rsid w:val="0052232A"/>
    <w:rsid w:val="005C570F"/>
    <w:rsid w:val="00611A1A"/>
    <w:rsid w:val="00616451"/>
    <w:rsid w:val="006C74D6"/>
    <w:rsid w:val="00733070"/>
    <w:rsid w:val="0075414B"/>
    <w:rsid w:val="00832C57"/>
    <w:rsid w:val="00851841"/>
    <w:rsid w:val="00950BCD"/>
    <w:rsid w:val="00A31CF8"/>
    <w:rsid w:val="00BA3C07"/>
    <w:rsid w:val="00BC1905"/>
    <w:rsid w:val="00BF22EA"/>
    <w:rsid w:val="00D11D89"/>
    <w:rsid w:val="00D6086C"/>
    <w:rsid w:val="00DF0418"/>
    <w:rsid w:val="00EB7F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160</Words>
  <Characters>825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
  <cp:keywords/>
  <dc:description/>
  <cp:lastModifiedBy>user</cp:lastModifiedBy>
  <cp:revision>4</cp:revision>
  <dcterms:created xsi:type="dcterms:W3CDTF">2015-10-27T02:45:00Z</dcterms:created>
  <dcterms:modified xsi:type="dcterms:W3CDTF">2015-10-27T02:48:00Z</dcterms:modified>
</cp:coreProperties>
</file>