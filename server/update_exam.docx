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Update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edits existing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>User needs to modify 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>User permissions granted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</w:rPr>
        <w:t>Modified data is saved to database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Exam schedule is updated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 User requests </w:t>
      </w:r>
      <w:r>
        <w:rPr>
          <w:rFonts w:hint="default"/>
          <w:lang w:val="en-CA"/>
        </w:rPr>
        <w:t>Update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Check permission</w:t>
      </w:r>
      <w:r>
        <w:rPr>
          <w:rFonts w:hint="default"/>
          <w:lang w:val="en-CA"/>
        </w:rPr>
        <w:t xml:space="preserve"> level is Admin</w:t>
      </w:r>
      <w:r>
        <w:rPr>
          <w:rFonts w:hint="default"/>
        </w:rPr>
        <w:tab/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3. Select exam to be edited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4</w:t>
      </w:r>
      <w:r>
        <w:rPr>
          <w:rFonts w:hint="default"/>
        </w:rPr>
        <w:t xml:space="preserve">. </w:t>
      </w:r>
      <w:r>
        <w:rPr>
          <w:rFonts w:hint="default"/>
          <w:lang w:val="en-CA"/>
        </w:rPr>
        <w:t>Enter new exam information (Course, Section, Teacher, Location, Time)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5</w:t>
      </w:r>
      <w:r>
        <w:rPr>
          <w:rFonts w:hint="default"/>
        </w:rPr>
        <w:t xml:space="preserve">. </w:t>
      </w:r>
      <w:r>
        <w:rPr>
          <w:rFonts w:hint="default"/>
          <w:lang w:val="en-CA"/>
        </w:rPr>
        <w:t xml:space="preserve">Validate Time + Location combination does not exist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6</w:t>
      </w:r>
      <w:r>
        <w:rPr>
          <w:rFonts w:hint="default"/>
        </w:rPr>
        <w:t xml:space="preserve">. </w:t>
      </w:r>
      <w:r>
        <w:rPr>
          <w:rFonts w:hint="default"/>
          <w:lang w:val="en-CA"/>
        </w:rPr>
        <w:t>Validate Course + Section combination does not exist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7.Validate Teacher + Time combination does not exist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8.Upload Course, Section, Teacher, Location, Time to Database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9.Get Verification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A2.1 [ Permission denied]</w:t>
      </w:r>
    </w:p>
    <w:p>
      <w:pPr>
        <w:numPr>
          <w:numId w:val="0"/>
        </w:numPr>
        <w:ind w:left="1000" w:leftChars="0"/>
        <w:rPr>
          <w:rFonts w:hint="default"/>
        </w:rPr>
      </w:pPr>
      <w:r>
        <w:rPr>
          <w:rFonts w:hint="default"/>
          <w:lang w:val="en-CA"/>
        </w:rPr>
        <w:t>3.Error message, prompt Admin log in</w:t>
      </w:r>
      <w:r>
        <w:rPr>
          <w:rFonts w:hint="default"/>
        </w:rPr>
        <w:tab/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A4.1 [ location/time conflict]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6.Error message - Location/Time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7.Redirect Admin to update exam form (step 4)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A5.1 [ course/section conflict]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7.Error Message - Course/section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8.Redirect Admin to update exam form (step 4)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A6.1 [ teacher/time conflict]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8.Error Message - Teacher/Time conflict</w:t>
      </w:r>
    </w:p>
    <w:p>
      <w:pPr>
        <w:numPr>
          <w:numId w:val="0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9. Redirect Admin to update exam form (step 4)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4635B79"/>
    <w:rsid w:val="14635B79"/>
    <w:rsid w:val="5F9B292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2015-10-26T16:51:00Z</dcterms:created>
  <dc:creator>Jordan</dc:creator>
  <cp:lastModifiedBy>Jordan</cp:lastModifiedBy>
  <dcterms:modified xsi:type="dcterms:W3CDTF">2015-10-26T16:56:26Z</dcterms:modified>
  <dc:title>Name:		Update Exam							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1033-9.1.0.5204</vt:lpwstr>
  </property>
</Properties>
</file>